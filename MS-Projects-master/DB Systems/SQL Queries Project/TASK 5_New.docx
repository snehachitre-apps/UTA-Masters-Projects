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u w:val="single" w:color="auto"/>
          <w:lang w:val="en-US"/>
        </w:rPr>
      </w:pPr>
      <w:r>
        <w:rPr>
          <w:b/>
          <w:bCs/>
          <w:u w:val="single" w:color="auto"/>
          <w:lang w:val="en-US"/>
        </w:rPr>
        <w:t>TASK 5</w:t>
      </w:r>
    </w:p>
    <w:p>
      <w:pPr>
        <w:jc w:val="center"/>
        <w:rPr>
          <w:b/>
          <w:bCs/>
          <w:u w:val="single" w:color="auto"/>
          <w:lang w:val="en-US"/>
        </w:rPr>
      </w:pPr>
    </w:p>
    <w:p>
      <w:pPr>
        <w:jc w:val="both"/>
        <w:rPr>
          <w:b/>
          <w:bCs/>
          <w:u w:val="single" w:color="auto"/>
          <w:lang w:val="en-US"/>
        </w:rPr>
      </w:pPr>
    </w:p>
    <w:p>
      <w:pPr>
        <w:pStyle w:val="13"/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Task 5:</w:t>
      </w:r>
    </w:p>
    <w:p>
      <w:pPr>
        <w:pStyle w:val="13"/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SQL Queries and their outputs for questions in task 5.</w:t>
      </w:r>
    </w:p>
    <w:p>
      <w:pPr>
        <w:pStyle w:val="13"/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Write a query which would update the album duration: increase by 10 seconds the duration of all your CD albums.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SQL Query:</w:t>
      </w:r>
    </w:p>
    <w:p>
      <w:pPr>
        <w:pStyle w:val="1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Update album</w:t>
      </w:r>
    </w:p>
    <w:p>
      <w:pPr>
        <w:pStyle w:val="1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 albumDuration = date_add(albumDuration, interval 10 second)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1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Select *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from album;</w:t>
      </w:r>
    </w:p>
    <w:p>
      <w:pPr>
        <w:pStyle w:val="13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u w:val="single" w:color="auto"/>
          <w:lang w:val="en-US"/>
        </w:rPr>
        <w:t>Output:</w:t>
      </w:r>
    </w:p>
    <w:p>
      <w:pPr>
        <w:pStyle w:val="13"/>
        <w:rPr>
          <w:rFonts w:hint="default" w:ascii="Calibri" w:hAnsi="Calibri" w:eastAsia="Times New Roman" w:cs="Calibri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Calibri" w:hAnsi="Calibri" w:eastAsia="Times New Roman" w:cs="Calibri"/>
          <w:color w:val="000000"/>
          <w:kern w:val="2"/>
          <w:sz w:val="24"/>
          <w:szCs w:val="24"/>
          <w:u w:val="none"/>
          <w:lang w:val="en-US" w:eastAsia="zh-CN" w:bidi="ar-SA"/>
        </w:rPr>
        <w:pict>
          <v:shape id="Picture 31" o:spid="_x0000_s1026" type="#_x0000_t75" style="height:305.15pt;width:392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rPr>
          <w:rFonts w:hint="default" w:ascii="Calibri" w:hAnsi="Calibri" w:eastAsia="Times New Roman" w:cs="Calibri"/>
          <w:color w:val="000000"/>
          <w:kern w:val="2"/>
          <w:sz w:val="24"/>
          <w:szCs w:val="24"/>
          <w:u w:val="none"/>
          <w:lang w:val="en-US" w:eastAsia="zh-CN" w:bidi="ar-SA"/>
        </w:rPr>
      </w:pPr>
    </w:p>
    <w:p>
      <w:pPr>
        <w:pStyle w:val="13"/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Write a query which would delete all albums that you bought in 2005, their condition is "poor" and cost less than $1.00.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SQL Query: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 xml:space="preserve">delete 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from albumCollection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where left(purchaseDate,4)=2005 and albumCondition='Poor' and purchaseAmount&lt;1.00;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13"/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Write a query which would delete the relation which stores the information about the artists.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SQL Query: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drop table artistCollection;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i w:val="0"/>
          <w:color w:val="000000"/>
          <w:sz w:val="24"/>
          <w:szCs w:val="24"/>
          <w:u w:val="none"/>
          <w:lang w:val="en-US"/>
        </w:rPr>
      </w:pP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i w:val="0"/>
          <w:color w:val="000000"/>
          <w:sz w:val="24"/>
          <w:szCs w:val="24"/>
          <w:u w:val="none"/>
          <w:lang w:val="en-US"/>
        </w:rPr>
      </w:pPr>
    </w:p>
    <w:p>
      <w:pPr>
        <w:pStyle w:val="13"/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Write a query which would create an extra attribute in the appropriate relation. Give the name ‘classic’ to this attribute. The column then should be populated with data: values ‘true’ if the album was recorded before the year 1950 and ‘false’ if the album was recorded after 1950.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SQL Query: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Alter table Album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Add column Classic enum('True','False');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Update album as A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Join albumCollection as B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ON A.AlbumID = B.AlbumID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Set A.Classic = IF(B.recordDate &gt; '1949-12-31', 'False', 'True');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Output: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  <w:r>
        <w:rPr>
          <w:rFonts w:ascii="Times New Roman" w:hAnsi="Times New Roman" w:eastAsia="Times New Roman" w:cs="Times New Roman"/>
          <w:kern w:val="2"/>
          <w:sz w:val="24"/>
          <w:szCs w:val="24"/>
          <w:lang w:val="en-US" w:eastAsia="zh-CN" w:bidi="ar-SA"/>
        </w:rPr>
        <w:pict>
          <v:shape id="Picture 2" o:spid="_x0000_s1027" type="#_x0000_t75" style="height:266.4pt;width:37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For 5, 6, 7 create three different VIEWS which will accommodate the three different requirements.</w:t>
      </w:r>
    </w:p>
    <w:p>
      <w:pPr>
        <w:pStyle w:val="13"/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The album title with the money paid and its artist(s).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SQL Query: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Create View View1 as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Select A.AlbumName, D.ArtistName, B.PurchaseAmount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from album as A, albumcollection as B, artist as D, artistCollection as C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where A.albumID=B.albumID and B.albumID=C.albumID and C.artistID=D.artistID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Order by albumname, purchaseAmount,artistName;</w:t>
      </w:r>
    </w:p>
    <w:p>
      <w:pPr>
        <w:widowControl/>
        <w:jc w:val="left"/>
        <w:rPr>
          <w:rFonts w:hint="default" w:ascii="Calibri" w:hAnsi="Calibri" w:cs="Calibri"/>
          <w:sz w:val="24"/>
          <w:szCs w:val="24"/>
        </w:rPr>
      </w:pP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Select * from View1;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Output:</w:t>
      </w:r>
    </w:p>
    <w:p>
      <w:pPr>
        <w:pStyle w:val="13"/>
        <w:numPr>
          <w:numId w:val="0"/>
        </w:numPr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kern w:val="2"/>
          <w:sz w:val="24"/>
          <w:szCs w:val="24"/>
          <w:lang w:val="en-US" w:eastAsia="zh-CN" w:bidi="ar-SA"/>
        </w:rPr>
        <w:pict>
          <v:shape id="Picture 3" o:spid="_x0000_s1028" type="#_x0000_t75" style="height:643.8pt;width:267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The album title with the music genre category and the condition.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SQL Query: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CREATE VIEW View2 AS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Select B.AlbumName, A.AlbumGenre, C.albumCondition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From Genre as A, album as B, albumcollection as C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Where A.AlbumID = B.AlbumID and B.AlbumID = C.AlbumID</w:t>
      </w: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Order By B.AlbumName;</w:t>
      </w:r>
    </w:p>
    <w:p>
      <w:pPr>
        <w:spacing w:after="0" w:line="240" w:lineRule="auto"/>
        <w:rPr>
          <w:rFonts w:hint="default" w:ascii="Calibri" w:hAnsi="Calibri" w:eastAsia="Times New Roman" w:cs="Calibri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</w:rPr>
        <w:t>Select * from view2;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Output:</w:t>
      </w:r>
    </w:p>
    <w:p>
      <w:pPr>
        <w:pStyle w:val="13"/>
        <w:numPr>
          <w:numId w:val="0"/>
        </w:numPr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kern w:val="2"/>
          <w:sz w:val="24"/>
          <w:szCs w:val="24"/>
          <w:lang w:val="en-US" w:eastAsia="zh-CN" w:bidi="ar-SA"/>
        </w:rPr>
        <w:pict>
          <v:shape id="Picture 6" o:spid="_x0000_s1029" type="#_x0000_t75" style="height:442.65pt;width:229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The average amount of money paid for each unique album (not counting duplicates),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SQL Query: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Create View View3 as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Select A.AlbumName, avg(B.PurchaseAmount) as AverageAmount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from album as A, albumcollection as B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where A.albumID=B.albumID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Group By A.albumName</w:t>
      </w: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Order by avg(B.PurchaseAmount);</w:t>
      </w:r>
    </w:p>
    <w:p>
      <w:pPr>
        <w:widowControl/>
        <w:jc w:val="left"/>
        <w:rPr>
          <w:rFonts w:hint="default" w:ascii="Calibri" w:hAnsi="Calibri" w:cs="Calibri"/>
          <w:sz w:val="24"/>
          <w:szCs w:val="24"/>
        </w:rPr>
      </w:pPr>
    </w:p>
    <w:p>
      <w:pPr>
        <w:pStyle w:val="13"/>
        <w:widowControl/>
        <w:spacing w:before="0" w:beforeAutospacing="0" w:after="160" w:afterAutospacing="0" w:line="14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</w:rPr>
        <w:t>Select * from View3;</w:t>
      </w:r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  <w:t>Output:</w:t>
      </w:r>
      <w:bookmarkStart w:id="0" w:name="_GoBack"/>
      <w:bookmarkEnd w:id="0"/>
    </w:p>
    <w:p>
      <w:pPr>
        <w:pStyle w:val="13"/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 w:color="auto"/>
          <w:lang w:val="en-US"/>
        </w:rPr>
      </w:pPr>
      <w:r>
        <w:rPr>
          <w:rFonts w:ascii="Times New Roman" w:hAnsi="Times New Roman" w:eastAsia="Times New Roman" w:cs="Times New Roman"/>
          <w:kern w:val="2"/>
          <w:sz w:val="24"/>
          <w:szCs w:val="24"/>
          <w:lang w:val="en-US" w:eastAsia="zh-CN" w:bidi="ar-SA"/>
        </w:rPr>
        <w:pict>
          <v:shape id="Picture 7" o:spid="_x0000_s1030" type="#_x0000_t75" style="height:299.2pt;width:19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13"/>
        <w:numPr>
          <w:numId w:val="0"/>
        </w:num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b/>
          <w:bCs/>
          <w:u w:val="single" w:color="auto"/>
          <w:lang w:val="en-US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097110">
    <w:nsid w:val="56132C56"/>
    <w:multiLevelType w:val="singleLevel"/>
    <w:tmpl w:val="56132C56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4097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665609D8"/>
    <w:rsid w:val="01087940"/>
    <w:rsid w:val="03D43078"/>
    <w:rsid w:val="04533824"/>
    <w:rsid w:val="1112388E"/>
    <w:rsid w:val="148257B3"/>
    <w:rsid w:val="22274816"/>
    <w:rsid w:val="2C9D3A40"/>
    <w:rsid w:val="484C72AA"/>
    <w:rsid w:val="4A030B7A"/>
    <w:rsid w:val="4E703C3C"/>
    <w:rsid w:val="4FA94C3E"/>
    <w:rsid w:val="52B1623B"/>
    <w:rsid w:val="539C5E38"/>
    <w:rsid w:val="543C7F40"/>
    <w:rsid w:val="5AC16EF5"/>
    <w:rsid w:val="5E5B095A"/>
    <w:rsid w:val="60E80F88"/>
    <w:rsid w:val="61A54BBF"/>
    <w:rsid w:val="665609D8"/>
    <w:rsid w:val="7861548E"/>
    <w:rsid w:val="7AE1422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2015-10-07T02:48:00Z</dcterms:created>
  <dcterms:modified xsi:type="dcterms:W3CDTF">2015-10-07T04:38:22Z</dcterms:modified>
  <dc:title>TASK 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1033-9.1.0.5050</vt:lpwstr>
  </property>
</Properties>
</file>