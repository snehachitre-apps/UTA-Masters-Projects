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bCs w:val="0"/>
          <w:sz w:val="24"/>
          <w:szCs w:val="24"/>
          <w:u w:val="single" w:color="auto"/>
        </w:rPr>
        <w:t>T</w:t>
      </w:r>
      <w:r>
        <w:rPr>
          <w:b/>
          <w:bCs w:val="0"/>
          <w:sz w:val="24"/>
          <w:szCs w:val="24"/>
          <w:u w:val="single" w:color="auto"/>
          <w:lang w:val="en-US"/>
        </w:rPr>
        <w:t>ASK 3</w:t>
      </w:r>
    </w:p>
    <w:p/>
    <w:p/>
    <w:p>
      <w:pPr>
        <w:spacing w:before="0" w:after="160"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A.  SQL Code to define the schema described in Task 2.</w:t>
      </w:r>
    </w:p>
    <w:p>
      <w:pPr>
        <w:spacing w:before="0" w:after="160" w:line="360" w:lineRule="auto"/>
        <w:ind w:firstLine="720" w:firstLineChars="0"/>
        <w:jc w:val="left"/>
        <w:rPr>
          <w:b w:val="0"/>
          <w:bCs/>
          <w:color w:val="969696"/>
          <w:sz w:val="24"/>
          <w:szCs w:val="24"/>
          <w:lang w:val="en-US"/>
        </w:rPr>
      </w:pPr>
      <w:r>
        <w:rPr>
          <w:b w:val="0"/>
          <w:bCs/>
          <w:color w:val="969696"/>
          <w:sz w:val="24"/>
          <w:szCs w:val="24"/>
          <w:lang w:val="en-US"/>
        </w:rPr>
        <w:t>//Code starts here//</w:t>
      </w:r>
    </w:p>
    <w:p>
      <w:pPr>
        <w:spacing w:before="0" w:after="160" w:line="360" w:lineRule="auto"/>
        <w:ind w:firstLine="720" w:firstLineChars="0"/>
        <w:jc w:val="left"/>
        <w:rPr>
          <w:b w:val="0"/>
          <w:bCs/>
          <w:color w:val="969696"/>
          <w:sz w:val="24"/>
          <w:szCs w:val="24"/>
          <w:lang w:val="en-US"/>
        </w:rPr>
      </w:pPr>
      <w:r>
        <w:rPr>
          <w:b w:val="0"/>
          <w:bCs/>
          <w:color w:val="969696"/>
          <w:sz w:val="24"/>
          <w:szCs w:val="24"/>
          <w:lang w:val="en-US"/>
        </w:rPr>
        <w:t>//Creation of Database Music//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CREATE DATABASE `music` /*!40100 DEFAULT CHARACTER SET utf8 */; 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color w:val="969696"/>
          <w:sz w:val="24"/>
          <w:szCs w:val="24"/>
          <w:lang w:val="en-US"/>
        </w:rPr>
      </w:pPr>
      <w:r>
        <w:rPr>
          <w:rFonts w:hint="default"/>
          <w:b w:val="0"/>
          <w:bCs/>
          <w:color w:val="969696"/>
          <w:sz w:val="24"/>
          <w:szCs w:val="24"/>
          <w:lang w:val="en-US"/>
        </w:rPr>
        <w:t>//Creating Table for Entity:  Album//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CREATE TABLE `album` (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`albumID` int(11) NOT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`albumName` varchar(255) DEFAULT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`noOfTracks` int(11) DEFAULT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`albumType` enum('Single','Compilation','Band') DEFAULT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`albumRating` enum('1','2','3','4','5') DEFAULT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`albumduration` time DEFAULT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PRIMARY KEY (`albumID`)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) ENGINE=InnoDB DEFAULT CHARSET=utf8;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color w:val="969696"/>
          <w:sz w:val="24"/>
          <w:szCs w:val="24"/>
          <w:lang w:val="en-US"/>
        </w:rPr>
      </w:pPr>
      <w:r>
        <w:rPr>
          <w:rFonts w:hint="default"/>
          <w:b w:val="0"/>
          <w:bCs/>
          <w:color w:val="969696"/>
          <w:sz w:val="24"/>
          <w:szCs w:val="24"/>
          <w:lang w:val="en-US"/>
        </w:rPr>
        <w:t>//Creating Table for Entity : AlbumCollection//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CREATE TABLE `albumcollection` (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`productID` int(11) NOT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`albumFormat` enum('CD','Vinyl') DEFAULT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`albumCondition` enum('Poor','Acceptable','Good','Very Good','Mint') </w:t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 xml:space="preserve"> DEFAULT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`recordDate` date DEFAULT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`releaseDate` date DEFAULT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`purchaseDate` date DEFAULT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`purchaseAmount` double DEFAULT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`albumID` int(11) DEFAULT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PRIMARY KEY (`productID`),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KEY `albumID` (`albumID`),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CONSTRAINT `albumcollection_ibfk_1` FOREIGN KEY (`albumID`) REFERENCES </w:t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 xml:space="preserve">`album`              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(`albumID`) ON DELETE CASCADE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) ENGINE=InnoDB DEFAULT CHARSET=utf8;</w:t>
      </w:r>
    </w:p>
    <w:p>
      <w:pPr>
        <w:spacing w:before="0" w:after="160" w:line="360" w:lineRule="auto"/>
        <w:ind w:firstLine="420" w:firstLineChars="0"/>
        <w:jc w:val="left"/>
        <w:rPr>
          <w:rFonts w:hint="default"/>
          <w:b w:val="0"/>
          <w:bCs/>
          <w:color w:val="969696"/>
          <w:sz w:val="24"/>
          <w:szCs w:val="24"/>
          <w:lang w:val="en-US"/>
        </w:rPr>
      </w:pPr>
      <w:r>
        <w:rPr>
          <w:rFonts w:hint="default"/>
          <w:b w:val="0"/>
          <w:bCs/>
          <w:color w:val="969696"/>
          <w:sz w:val="24"/>
          <w:szCs w:val="24"/>
          <w:lang w:val="en-US"/>
        </w:rPr>
        <w:t xml:space="preserve"> //Creating Table for Entity : Artist//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CREATE TABLE `artist` (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`artistID` int(11) NOT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`artistName` varchar(255) DEFAULT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PRIMARY KEY (`artistID`)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) ENGINE=InnoDB DEFAULT CHARSET=utf8;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color w:val="969696"/>
          <w:sz w:val="24"/>
          <w:szCs w:val="24"/>
          <w:lang w:val="en-US"/>
        </w:rPr>
      </w:pPr>
      <w:r>
        <w:rPr>
          <w:rFonts w:hint="default"/>
          <w:b w:val="0"/>
          <w:bCs/>
          <w:color w:val="969696"/>
          <w:sz w:val="24"/>
          <w:szCs w:val="24"/>
          <w:lang w:val="en-US"/>
        </w:rPr>
        <w:t>//Creating Table for Entity : ArtistCollection//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CREATE TABLE `artistcollection` (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`artistID` int(11) NOT NULL DEFAULT '0',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`albumId` int(11) NOT NULL DEFAULT '0',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PRIMARY KEY (`artistID`,`albumId`),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KEY `albumId` (`albumId`),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CONSTRAINT `artistcollection_ibfk_1` FOREIGN KEY (`albumId`) REFERENCES </w:t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 xml:space="preserve">`album` 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(`albumID`) ON DELETE CASCADE,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CONSTRAINT `artistcollection_ibfk_2` FOREIGN KEY (`artistID`) REFERENCES </w:t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 xml:space="preserve">`artist` 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(`artistID`)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 ) ENGINE=InnoDB DEFAULT CHARSET=utf8;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color w:val="969696"/>
          <w:sz w:val="24"/>
          <w:szCs w:val="24"/>
          <w:lang w:val="en-US"/>
        </w:rPr>
      </w:pPr>
      <w:r>
        <w:rPr>
          <w:rFonts w:hint="default"/>
          <w:b w:val="0"/>
          <w:bCs/>
          <w:color w:val="969696"/>
          <w:sz w:val="24"/>
          <w:szCs w:val="24"/>
          <w:lang w:val="en-US"/>
        </w:rPr>
        <w:t>//Creating Table for Entity : Band//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CREATE TABLE `band` (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`bandID` int(11) NOT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`bandName` varchar(255) DEFAULT NULL,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PRIMARY KEY (`bandID`)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) ENGINE=InnoDB DEFAULT CHARSET=utf8;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color w:val="969696"/>
          <w:sz w:val="24"/>
          <w:szCs w:val="24"/>
          <w:lang w:val="en-US"/>
        </w:rPr>
      </w:pPr>
      <w:r>
        <w:rPr>
          <w:rFonts w:hint="default"/>
          <w:b w:val="0"/>
          <w:bCs/>
          <w:color w:val="969696"/>
          <w:sz w:val="24"/>
          <w:szCs w:val="24"/>
          <w:lang w:val="en-US"/>
        </w:rPr>
        <w:t>//Creating Table for Entity : BandMembers//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CREATE TABLE `bandmembers` (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`bandID` int(11) NOT NULL DEFAULT '0',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`artistID` int(11) NOT NULL DEFAULT '0',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PRIMARY KEY (`bandID`,`artistID`),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KEY `artistID` (`artistID`),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CONSTRAINT `bandmembers_ibfk_1` FOREIGN KEY (`bandID`) REFERENCES </w:t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 xml:space="preserve">`band` 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(`bandID`),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CONSTRAINT `bandmembers_ibfk_2` FOREIGN KEY (`artistID`) REFERENCES </w:t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 xml:space="preserve">`artist`   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(`artistID`)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) ENGINE=InnoDB DEFAULT CHARSET=utf8;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color w:val="969696"/>
          <w:sz w:val="24"/>
          <w:szCs w:val="24"/>
          <w:lang w:val="en-US"/>
        </w:rPr>
      </w:pPr>
      <w:r>
        <w:rPr>
          <w:rFonts w:hint="default"/>
          <w:b w:val="0"/>
          <w:bCs/>
          <w:color w:val="969696"/>
          <w:sz w:val="24"/>
          <w:szCs w:val="24"/>
          <w:lang w:val="en-US"/>
        </w:rPr>
        <w:t>//Creating Table for Entity : Genre//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CREATE TABLE `genre` (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`albumID` int(11) NOT NULL DEFAULT '0',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`albumgenre` enum('Pop','Rock','Metal','Jazz','Techno','Classical','Country') </w:t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 xml:space="preserve">NOT NULL 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DEFAULT 'Pop',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PRIMARY KEY (`albumID`,`albumgenre`),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CONSTRAINT `genre_ibfk_1` FOREIGN KEY (`albumID`) REFERENCES `album` </w:t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/>
      </w:r>
      <w:r>
        <w:rPr>
          <w:rFonts w:hint="default"/>
          <w:b w:val="0"/>
          <w:bCs/>
          <w:sz w:val="24"/>
          <w:szCs w:val="24"/>
          <w:lang w:val="en-US"/>
        </w:rPr>
        <w:tab/>
        <w:t xml:space="preserve">(`albumID`) 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ON DELETE CASCADE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  ) ENGINE=InnoDB DEFAULT CHARSET=utf8;</w:t>
      </w:r>
    </w:p>
    <w:p>
      <w:pPr>
        <w:spacing w:before="0" w:after="160" w:line="360" w:lineRule="auto"/>
        <w:ind w:firstLine="720" w:firstLineChars="0"/>
        <w:rPr>
          <w:b/>
          <w:sz w:val="24"/>
          <w:szCs w:val="24"/>
          <w:lang w:val="en-US"/>
        </w:rPr>
      </w:pPr>
    </w:p>
    <w:p>
      <w:pPr>
        <w:spacing w:before="0" w:after="160" w:line="360" w:lineRule="auto"/>
        <w:rPr>
          <w:sz w:val="36"/>
          <w:szCs w:val="40"/>
          <w:highlight w:val="yellow"/>
          <w:lang w:val="en-US"/>
        </w:rPr>
      </w:pPr>
      <w:r>
        <w:rPr>
          <w:b/>
          <w:sz w:val="24"/>
          <w:szCs w:val="24"/>
          <w:lang w:val="en-US"/>
        </w:rPr>
        <w:t xml:space="preserve">      </w:t>
      </w:r>
      <w:r>
        <w:rPr>
          <w:color w:val="FF0000"/>
          <w:sz w:val="36"/>
          <w:szCs w:val="40"/>
          <w:highlight w:val="yellow"/>
          <w:lang w:val="en-US"/>
        </w:rPr>
        <w:t>Explanation of constraints remaining</w:t>
      </w:r>
    </w:p>
    <w:p>
      <w:pPr>
        <w:spacing w:before="0" w:after="160"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ab/>
      </w:r>
    </w:p>
    <w:p>
      <w:pPr>
        <w:spacing w:before="0" w:after="160" w:line="360" w:lineRule="auto"/>
        <w:rPr>
          <w:b/>
          <w:sz w:val="24"/>
          <w:szCs w:val="24"/>
          <w:lang w:val="en-US"/>
        </w:rPr>
      </w:pPr>
    </w:p>
    <w:p>
      <w:pPr>
        <w:spacing w:before="0" w:after="160" w:line="360" w:lineRule="auto"/>
        <w:rPr>
          <w:b/>
          <w:sz w:val="24"/>
          <w:szCs w:val="24"/>
          <w:lang w:val="en-US"/>
        </w:rPr>
      </w:pPr>
    </w:p>
    <w:p>
      <w:pPr>
        <w:spacing w:before="0" w:after="160" w:line="360" w:lineRule="auto"/>
        <w:rPr>
          <w:b/>
          <w:sz w:val="24"/>
          <w:szCs w:val="24"/>
          <w:lang w:val="en-US"/>
        </w:rPr>
      </w:pPr>
    </w:p>
    <w:p>
      <w:pPr>
        <w:spacing w:before="0" w:after="160"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B.  Reverse Engineering Digram and Insert Commands for every table</w:t>
      </w:r>
    </w:p>
    <w:p>
      <w:pPr>
        <w:spacing w:before="0" w:after="160" w:line="360" w:lineRule="auto"/>
        <w:ind w:firstLine="420" w:firstLineChars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 Reverse Engineering Diagram (EER Diagram) obtained from MySQL Workbench.</w:t>
      </w:r>
    </w:p>
    <w:p>
      <w:pPr>
        <w:spacing w:before="0" w:after="160" w:line="360" w:lineRule="auto"/>
        <w:ind w:firstLine="720" w:firstLineChars="0"/>
        <w:rPr>
          <w:b/>
          <w:sz w:val="24"/>
          <w:szCs w:val="24"/>
          <w:lang w:val="en-US"/>
        </w:rPr>
      </w:pPr>
    </w:p>
    <w:p>
      <w:pPr>
        <w:spacing w:before="0" w:after="160" w:line="360" w:lineRule="auto"/>
        <w:ind w:firstLine="720" w:firstLineChars="0"/>
        <w:rPr>
          <w:b/>
          <w:sz w:val="24"/>
          <w:szCs w:val="24"/>
          <w:lang w:val="en-US"/>
        </w:rPr>
      </w:pPr>
      <w:r>
        <w:rPr>
          <w:rFonts w:ascii="Calibri" w:hAnsi="Calibri" w:eastAsia="SimSun" w:cs="Calibri"/>
          <w:b/>
          <w:i w:val="0"/>
          <w:smallCaps w:val="0"/>
          <w:strike w:val="0"/>
          <w:color w:val="000000"/>
          <w:kern w:val="2"/>
          <w:sz w:val="24"/>
          <w:szCs w:val="24"/>
          <w:u w:val="none"/>
          <w:lang w:val="en-US" w:eastAsia="zh-CN" w:bidi="ar-SA"/>
        </w:rPr>
        <w:pict>
          <v:shape id="Picture 1" o:spid="_x0000_s1026" type="#_x0000_t75" style="height:420.25pt;width:459.6pt;rotation:0f;" o:ole="f" fillcolor="#FFFFFF" filled="f" o:preferrelative="t" stroked="f" coordorigin="0,0" coordsize="21600,21600">
            <v:fill on="f" color2="#FFFFFF" focus="0%"/>
            <v:imagedata gain="65536f" blacklevel="0f" gamma="0" o:title="EER Diagram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160" w:line="360" w:lineRule="auto"/>
        <w:jc w:val="center"/>
        <w:rPr>
          <w:sz w:val="24"/>
          <w:szCs w:val="24"/>
          <w:lang w:val="en-US"/>
        </w:rPr>
      </w:pPr>
    </w:p>
    <w:p>
      <w:pPr>
        <w:spacing w:before="0" w:after="160" w:line="360" w:lineRule="auto"/>
        <w:jc w:val="center"/>
        <w:rPr>
          <w:lang w:val="en-US"/>
        </w:rPr>
      </w:pPr>
      <w:r>
        <w:rPr>
          <w:sz w:val="24"/>
          <w:szCs w:val="24"/>
          <w:lang w:val="en-US"/>
        </w:rPr>
        <w:t>Figure:  EER Diagram for Database Music Collection</w:t>
      </w:r>
    </w:p>
    <w:p>
      <w:pPr>
        <w:spacing w:before="0" w:after="160" w:line="360" w:lineRule="auto"/>
        <w:rPr>
          <w:lang w:val="en-US"/>
        </w:rPr>
      </w:pPr>
      <w:r>
        <w:rPr>
          <w:lang w:val="en-US"/>
        </w:rPr>
        <w:t xml:space="preserve"> </w:t>
      </w:r>
    </w:p>
    <w:p>
      <w:pPr>
        <w:spacing w:before="0" w:after="160" w:line="360" w:lineRule="auto"/>
        <w:rPr>
          <w:lang w:val="en-US"/>
        </w:rPr>
      </w:pPr>
    </w:p>
    <w:p>
      <w:pPr>
        <w:numPr>
          <w:ilvl w:val="0"/>
          <w:numId w:val="1"/>
        </w:numPr>
        <w:spacing w:before="0" w:after="16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SQL code to populate the database with sample data</w:t>
      </w:r>
    </w:p>
    <w:p>
      <w:pPr>
        <w:numPr>
          <w:numId w:val="0"/>
        </w:numPr>
        <w:spacing w:before="0" w:after="16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List of Insert Commands and the respective tables populated with data.</w:t>
      </w:r>
    </w:p>
    <w:p>
      <w:pPr>
        <w:spacing w:before="0" w:after="160" w:line="360" w:lineRule="auto"/>
        <w:rPr>
          <w:b w:val="0"/>
          <w:bCs w:val="0"/>
          <w:sz w:val="24"/>
          <w:szCs w:val="24"/>
          <w:u w:val="single" w:color="auto"/>
          <w:lang w:val="en-US"/>
        </w:rPr>
      </w:pPr>
      <w:r>
        <w:rPr>
          <w:b w:val="0"/>
          <w:bCs w:val="0"/>
          <w:sz w:val="24"/>
          <w:szCs w:val="24"/>
          <w:u w:val="single" w:color="auto"/>
          <w:lang w:val="en-US"/>
        </w:rPr>
        <w:t>a. Insert commands for Table album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 (`albumID`,`albumName`,`noOfTracks`,`albumType`,`albumRating`,`albumduration`) VALUES (1001,'timeless',10,'Compilation','5','01:03:05');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(`albumID`,`albumName`,`noOfTracks`,`albumType`,`albumRating`,`albumduration`) VALUES (1002,'Never Gone',12,'Single','4','00:47:41');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(`albumID`,`albumName`,`noOfTracks`,`albumType`,`albumRating`,`albumduration`) VALUES (1003,'Dont Look Down',12,'Single','4','00:48:33');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(`albumID`,`albumName`,`noOfTracks`,`albumType`,`albumRating`,`albumduration`) VALUES (1004,'The Piano Guys',13,'Band','4','00:52:51');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(`albumID`,`albumName`,`noOfTracks`,`albumType`,`albumRating`,`albumduration`) VALUES (1005,'Connections',8,'Single','5','00:48:08');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(`albumID`,`albumName`,`noOfTracks`,`albumType`,`albumRating`,`albumduration`) VALUES (1006,'Desperado',11,'Single','4','00:35:40');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(`albumID`,`albumName`,`noOfTracks`,`albumType`,`albumRating`,`albumduration`) VALUES (1007,'A Love supreme',3,'Single','3','00:33:00');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(`albumID`,`albumName`,`noOfTracks`,`albumType`,`albumRating`,`albumduration`) VALUES (1008,'Oceans Kingdom',8,'Single','5','00:56:33');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(`albumID`,`albumName`,`noOfTracks`,`albumType`,`albumRating`,`albumduration`) VALUES (1009,'The Family Way',2,'Single','4','00:24:59');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(`albumID`,`albumName`,`noOfTracks`,`albumType`,`albumRating`,`albumduration`) VALUES (1010,'Redemption',8,'Band','5','01:08:13');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(`albumID`,`albumName`,`noOfTracks`,`albumType`,`albumRating`,`albumduration`) VALUES (1011,'Frankly Sentimental',8,'Compilation','3','01:10:22');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INSERT INTO `album` 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>(`albumID`,`albumName`,`noOfTracks`,`albumType`,`albumRating`,`albumduration`) VALUES (1012,'Hamilton',23,'Compilation','5','01:52:23');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(`albumID`,`albumName`,`noOfTracks`,`albumType`,`albumRating`,`albumduration`) VALUES (1013,'Wide Open',12,'Single','3','00:56:44');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(`albumID`,`albumName`,`noOfTracks`,`albumType`,`albumRating`,`albumduration`) VALUES (1014,'Ten Thousand Fist',14,'Band','4','00:56:00');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(`albumID`,`albumName`,`noOfTracks`,`albumType`,`albumRating`,`albumduration`) VALUES (1015,'Sheet one',11,'Single','4','01:00:00');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(`albumID`,`albumName`,`noOfTracks`,`albumType`,`albumRating`,`albumduration`) VALUES (1016,'Turning Dragon',11,'Single','3','01:07:31');</w:t>
      </w:r>
    </w:p>
    <w:p>
      <w:pPr>
        <w:spacing w:before="0" w:after="160" w:line="360" w:lineRule="auto"/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`album` (`albumID`,`albumName`,`noOfTracks`,`albumType`,`albumRating`,`albumduration`) VALUES (1017,'Insomniac',15,'Single','5','00:58:01');</w:t>
      </w:r>
    </w:p>
    <w:p>
      <w:pPr>
        <w:spacing w:before="0" w:after="160" w:line="360" w:lineRule="auto"/>
        <w:jc w:val="left"/>
        <w:rPr>
          <w:b w:val="0"/>
          <w:bCs w:val="0"/>
          <w:sz w:val="24"/>
          <w:szCs w:val="24"/>
          <w:u w:val="single" w:color="auto"/>
          <w:lang w:val="en-US"/>
        </w:rPr>
      </w:pPr>
    </w:p>
    <w:p>
      <w:pPr>
        <w:spacing w:before="0" w:after="160" w:line="360" w:lineRule="auto"/>
        <w:jc w:val="left"/>
        <w:rPr>
          <w:b w:val="0"/>
          <w:bCs w:val="0"/>
          <w:sz w:val="24"/>
          <w:szCs w:val="24"/>
          <w:u w:val="single" w:color="auto"/>
          <w:lang w:val="en-US"/>
        </w:rPr>
      </w:pPr>
      <w:r>
        <w:rPr>
          <w:b w:val="0"/>
          <w:bCs w:val="0"/>
          <w:sz w:val="24"/>
          <w:szCs w:val="24"/>
          <w:u w:val="single" w:color="auto"/>
          <w:lang w:val="en-US"/>
        </w:rPr>
        <w:t>Above Table populated with sample data:</w:t>
      </w:r>
    </w:p>
    <w:p>
      <w:pPr>
        <w:spacing w:before="0" w:after="160" w:line="360" w:lineRule="auto"/>
        <w:jc w:val="left"/>
        <w:rPr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music.album</w:t>
      </w:r>
    </w:p>
    <w:p>
      <w:pPr>
        <w:spacing w:before="0" w:after="160" w:line="360" w:lineRule="auto"/>
        <w:jc w:val="left"/>
      </w:pPr>
      <w:r>
        <w:rPr>
          <w:rFonts w:ascii="Calibri" w:hAnsi="Calibri" w:eastAsia="SimSun" w:cs="Calibri"/>
          <w:color w:val="000000"/>
          <w:kern w:val="2"/>
          <w:sz w:val="21"/>
          <w:szCs w:val="22"/>
          <w:u w:val="none"/>
          <w:lang w:val="en-US" w:eastAsia="zh-CN" w:bidi="ar-SA"/>
        </w:rPr>
        <w:pict>
          <v:shape id="Picture 2" o:spid="_x0000_s1027" type="#_x0000_t75" style="height:263.4pt;width:339.0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u w:val="single" w:color="auto"/>
          <w:lang w:val="en-US"/>
        </w:rPr>
        <w:t xml:space="preserve">b. Insert commands for Table </w:t>
      </w:r>
      <w:r>
        <w:rPr>
          <w:rFonts w:hint="default"/>
          <w:b w:val="0"/>
          <w:bCs w:val="0"/>
          <w:sz w:val="24"/>
          <w:szCs w:val="24"/>
          <w:u w:val="single" w:color="auto"/>
          <w:lang w:val="en-US"/>
        </w:rPr>
        <w:t>albumcollection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(2001,'CD','Mint','2015-02-23','2015-08-16','2015-09-17',5.99,1001);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(2002,'CD','Good','2005-01-26','2005-12-10','2007-07-21',5.99,1002);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(2003,'CD','Good','2012-12-29','2013-07-05','2014-08-23',8.82,1003);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(2004,'CD','Very Good','2011-05-06','2012-10-02','2013-06-05',9.99,1004);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(2005,'CD','Acceptable','2008-09-09','2008-10-10','2011-05-27',8.99,1005);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(2006,'Vinyl','Good','1972-10-10','1973-04-12','1980-05-13',9.9,1006);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(2007,'Vinyl','Very Good','1962-12-30','1965-02-22','1970-05-24',11.62,1007);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(2008,'CD','Good','2011-06-25','2011-10-03','2014-05-02',14.79,1008);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(2009,'Vinyl','Good','1966-11-23','1967-06-12','1999-10-03',2.53,1009);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(2010,'CD','Poor','2002-10-05','2003-03-18','2006-05-12',1.99,1010);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(2011,'Vinyl','Acceptable','1946-08-21','1949-06-20','1995-03-21',0.99,1011);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(2012,'CD','Mint','2015-07-24','2015-09-25','2015-09-27',20.39,1012);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(2013,'CD','Good','2008-12-15','2009-04-07','2011-12-12',1.99,1013);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(2014,'CD','Poor','2005-01-15','2005-09-20','2005-10-21',0.99,1014);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(2015,'CD','Very Good','1966-11-23','2003-05-10','2006-05-12',1.99,1009);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(2016,'CD','Very Good','1966-11-23','2003-05-10','2007-05-12',1.99,1009);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(2017,'CD','Good','1966-11-23','2003-05-10','2007-05-12',1.99,1009);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(2018,'CD','Very Good','1993-07-21','1993-10-18','2003-09-21',2.5,1015);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(2019,'CD','Acceptable','2007-10-03','2008-01-28','2012-05-15',1.99,1016);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(2020,'CD','Very Good','2008-09-09','2009-05-10','2014-06-12',9.99,1005);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(2021,'CD','Mint','1972-10-10','2015-08-31','2015-09-29',6.5,1006);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(2022,'CD','Poor','2002-10-05','2003-03-18','2005-03-21',0.99,1010);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(2023,'Vinyl','Mint','1972-10-10','1973-04-12','2005-05-23',11.9,1006);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(2024,'Vinyl','Mint','1962-12-30','1965-02-22','2010-09-26',8.9,1007);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(2025,'CD','Mint','2006-12-11','2007-06-11','2009-05-21',14,1017);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(2026,'CD','Good','2006-12-11','2007-06-11','2008-09-26',10,1017);</w:t>
      </w:r>
    </w:p>
    <w:p>
      <w:pPr>
        <w:numPr>
          <w:numId w:val="0"/>
        </w:num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`albumcollection` (`productID`,`albumFormat`,`albumCondition`,`recordDate`,`releaseDate`,`purchaseDate`,`purchaseAmount`,`albumID`) VALUES (2027,'CD','Acceptable','2002-10-05','2011-05-08','2012-06-09',2.99,1010);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before="0" w:after="160" w:line="360" w:lineRule="auto"/>
        <w:jc w:val="left"/>
        <w:rPr>
          <w:b w:val="0"/>
          <w:bCs w:val="0"/>
          <w:sz w:val="24"/>
          <w:szCs w:val="24"/>
          <w:u w:val="single" w:color="auto"/>
          <w:lang w:val="en-US"/>
        </w:rPr>
      </w:pPr>
      <w:r>
        <w:rPr>
          <w:b w:val="0"/>
          <w:bCs w:val="0"/>
          <w:sz w:val="24"/>
          <w:szCs w:val="24"/>
          <w:u w:val="single" w:color="auto"/>
          <w:lang w:val="en-US"/>
        </w:rPr>
        <w:t>Above Table populated with sample data:</w:t>
      </w:r>
    </w:p>
    <w:p>
      <w:pPr>
        <w:spacing w:before="0" w:after="160"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SELECT * FROM music.albumcollection</w:t>
      </w:r>
    </w:p>
    <w:p>
      <w:pPr>
        <w:spacing w:before="0" w:after="160" w:line="360" w:lineRule="auto"/>
        <w:jc w:val="left"/>
        <w:rPr>
          <w:rFonts w:hint="default"/>
          <w:lang w:val="en-US"/>
        </w:rPr>
      </w:pPr>
      <w:r>
        <w:rPr>
          <w:rFonts w:ascii="Calibri" w:hAnsi="Calibri" w:eastAsia="SimSun" w:cs="Calibri"/>
          <w:color w:val="000000"/>
          <w:kern w:val="2"/>
          <w:sz w:val="21"/>
          <w:szCs w:val="22"/>
          <w:u w:val="none"/>
          <w:lang w:val="en-US" w:eastAsia="zh-CN" w:bidi="ar-SA"/>
        </w:rPr>
        <w:pict>
          <v:shape id="Picture 3" o:spid="_x0000_s1028" type="#_x0000_t75" style="height:408.05pt;width:432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0" w:after="160" w:line="360" w:lineRule="auto"/>
        <w:rPr>
          <w:b w:val="0"/>
          <w:bCs w:val="0"/>
          <w:sz w:val="24"/>
          <w:szCs w:val="24"/>
          <w:u w:val="single" w:color="auto"/>
          <w:lang w:val="en-US"/>
        </w:rPr>
      </w:pP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u w:val="single" w:color="auto"/>
          <w:lang w:val="en-US"/>
        </w:rPr>
      </w:pPr>
      <w:r>
        <w:rPr>
          <w:b w:val="0"/>
          <w:bCs w:val="0"/>
          <w:sz w:val="24"/>
          <w:szCs w:val="24"/>
          <w:u w:val="single" w:color="auto"/>
          <w:lang w:val="en-US"/>
        </w:rPr>
        <w:t xml:space="preserve">c. Insert commands for Table </w:t>
      </w:r>
      <w:r>
        <w:rPr>
          <w:rFonts w:hint="default"/>
          <w:b w:val="0"/>
          <w:bCs w:val="0"/>
          <w:sz w:val="24"/>
          <w:szCs w:val="24"/>
          <w:u w:val="single" w:color="auto"/>
          <w:lang w:val="en-US"/>
        </w:rPr>
        <w:t>artist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(801,'Billy Joel');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(802,'Bruce Springsteen');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(803,'Robert Plant');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(804,'Kevin Richardson');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(805,'Brian Litrell');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(806,'Skylar Grey');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(807,'Steven Nelson');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(808,'John Schmidt');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(809,'Paul Anderson');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(810,'Sukhwinder Singh');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(811,'Shraddha Pandit');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(812,'Naresh Iyer');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(813,'Len Frey');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(814,'Don Henly');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(815,'Burney Leadon');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(816,'Randy Meisner');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(817,'John Coltrane');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(818,'Paul Mcartny');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(819,'Rick Mythiasin');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(820,'Bernie Versailles');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(821,'Nick Van Dyke');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(822,'Jason Rullo');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(823,'Frank Sinatra');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(824,'Axel Stordahl');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(825,'Lin Miranda');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(826,'Jason Aldean');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(827,'Dan Donegan');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(828,'Mike Wengren');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(829,'David Draiman');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(830,'John Moyer');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(831,'Richie Hawtin');</w:t>
      </w:r>
    </w:p>
    <w:p>
      <w:pPr>
        <w:numPr>
          <w:numId w:val="0"/>
        </w:numPr>
        <w:spacing w:before="0" w:after="160" w:line="36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`artist` (`artistID`,`artistName`) VALUES (832,'Chris Clark');</w:t>
      </w:r>
    </w:p>
    <w:p>
      <w:pPr>
        <w:spacing w:before="0" w:after="160" w:line="360" w:lineRule="auto"/>
        <w:jc w:val="left"/>
        <w:rPr>
          <w:b w:val="0"/>
          <w:bCs w:val="0"/>
          <w:sz w:val="24"/>
          <w:szCs w:val="24"/>
          <w:u w:val="single" w:color="auto"/>
          <w:lang w:val="en-US"/>
        </w:rPr>
      </w:pPr>
      <w:r>
        <w:rPr>
          <w:b w:val="0"/>
          <w:bCs w:val="0"/>
          <w:sz w:val="24"/>
          <w:szCs w:val="24"/>
          <w:u w:val="single" w:color="auto"/>
          <w:lang w:val="en-US"/>
        </w:rPr>
        <w:t>Above Table populated with sample data:</w:t>
      </w:r>
    </w:p>
    <w:p>
      <w:pPr>
        <w:spacing w:before="0" w:after="160" w:line="360" w:lineRule="auto"/>
        <w:jc w:val="left"/>
        <w:rPr>
          <w:b w:val="0"/>
          <w:bCs w:val="0"/>
          <w:sz w:val="24"/>
          <w:szCs w:val="24"/>
          <w:u w:val="single" w:color="auto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SELECT * FROM music.artist</w:t>
      </w:r>
    </w:p>
    <w:p>
      <w:pPr>
        <w:numPr>
          <w:numId w:val="0"/>
        </w:numPr>
        <w:spacing w:before="0" w:after="160" w:line="360" w:lineRule="auto"/>
        <w:rPr>
          <w:rFonts w:ascii="Calibri" w:hAnsi="Calibri" w:eastAsia="SimSun" w:cs="Calibri"/>
          <w:color w:val="000000"/>
          <w:kern w:val="2"/>
          <w:sz w:val="21"/>
          <w:szCs w:val="22"/>
          <w:u w:val="none"/>
          <w:lang w:val="en-US" w:eastAsia="zh-CN" w:bidi="ar-SA"/>
        </w:rPr>
      </w:pPr>
      <w:r>
        <w:rPr>
          <w:rFonts w:ascii="Calibri" w:hAnsi="Calibri" w:eastAsia="SimSun" w:cs="Calibri"/>
          <w:color w:val="000000"/>
          <w:kern w:val="2"/>
          <w:sz w:val="21"/>
          <w:szCs w:val="22"/>
          <w:u w:val="none"/>
          <w:lang w:val="en-US" w:eastAsia="zh-CN" w:bidi="ar-SA"/>
        </w:rPr>
        <w:pict>
          <v:shape id="Picture 4" o:spid="_x0000_s1029" type="#_x0000_t75" style="height:397.1pt;width:163.3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u w:val="single" w:color="auto"/>
          <w:lang w:val="en-US"/>
        </w:rPr>
      </w:pPr>
      <w:r>
        <w:rPr>
          <w:rFonts w:hint="default"/>
          <w:sz w:val="24"/>
          <w:szCs w:val="24"/>
          <w:u w:val="single" w:color="auto"/>
          <w:lang w:val="en-US"/>
        </w:rPr>
        <w:t>d. Insert commands for table artistcollection: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(801,1001);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(802,1001);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(803,1001);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(804,1002);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(805,1002);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(806,1003);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(807,1004);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(808,1004);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(809,1004);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(810,1005);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(811,1005);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(812,1005);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(813,1006);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(814,1006);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(815,1006);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(816,1006);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(817,1007);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(818,1008);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(819,1009);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(820,1009);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(821,1009);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(822,1009);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(823,1010);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(824,1011);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(825,1012);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(826,1013);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(827,1014);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(828,1014);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(829,1014);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(830,1014);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(831,1015);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`artistcollection` (`artistID`,`albumId`) VALUES (832,1016);</w:t>
      </w: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u w:val="single" w:color="auto"/>
          <w:lang w:val="en-US"/>
        </w:rPr>
      </w:pP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u w:val="single" w:color="auto"/>
          <w:lang w:val="en-US"/>
        </w:rPr>
      </w:pPr>
    </w:p>
    <w:p>
      <w:pPr>
        <w:numPr>
          <w:numId w:val="0"/>
        </w:numPr>
        <w:spacing w:before="0" w:after="160" w:line="360" w:lineRule="auto"/>
        <w:rPr>
          <w:rFonts w:hint="default"/>
          <w:sz w:val="24"/>
          <w:szCs w:val="24"/>
          <w:u w:val="single" w:color="auto"/>
          <w:lang w:val="en-US"/>
        </w:rPr>
      </w:pPr>
      <w:r>
        <w:rPr>
          <w:rFonts w:hint="default"/>
          <w:sz w:val="24"/>
          <w:szCs w:val="24"/>
          <w:u w:val="single" w:color="auto"/>
          <w:lang w:val="en-US"/>
        </w:rPr>
        <w:t>Above table populated with sample data</w:t>
      </w:r>
    </w:p>
    <w:p>
      <w:p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music.artistcollection</w:t>
      </w:r>
    </w:p>
    <w:p>
      <w:p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before="0" w:after="160" w:line="360" w:lineRule="auto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C0C0C0"/>
          <w:sz w:val="24"/>
          <w:szCs w:val="24"/>
          <w:lang w:val="en-US"/>
        </w:rPr>
        <w:t>//Table on next Page//</w:t>
      </w:r>
    </w:p>
    <w:p>
      <w:pPr>
        <w:spacing w:before="0" w:after="160" w:line="360" w:lineRule="auto"/>
        <w:jc w:val="left"/>
        <w:rPr>
          <w:b/>
          <w:bCs/>
          <w:sz w:val="24"/>
          <w:szCs w:val="24"/>
          <w:lang w:val="en-US"/>
        </w:rPr>
      </w:pPr>
      <w:r>
        <w:rPr>
          <w:rFonts w:ascii="Calibri" w:hAnsi="Calibri" w:eastAsia="SimSun" w:cs="Calibri"/>
          <w:color w:val="000000"/>
          <w:kern w:val="2"/>
          <w:sz w:val="21"/>
          <w:szCs w:val="22"/>
          <w:u w:val="none"/>
          <w:lang w:val="en-US" w:eastAsia="zh-CN" w:bidi="ar-SA"/>
        </w:rPr>
        <w:pict>
          <v:shape id="Picture 5" o:spid="_x0000_s1030" type="#_x0000_t75" style="height:599.2pt;width:9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160" w:line="360" w:lineRule="auto"/>
        <w:ind w:left="720" w:leftChars="0" w:firstLine="720" w:firstLineChars="0"/>
        <w:jc w:val="left"/>
        <w:rPr>
          <w:b/>
          <w:bCs/>
          <w:sz w:val="24"/>
          <w:szCs w:val="24"/>
          <w:lang w:val="en-US"/>
        </w:rPr>
      </w:pPr>
    </w:p>
    <w:p>
      <w:pPr>
        <w:spacing w:before="0" w:after="160" w:line="36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u w:val="single" w:color="auto"/>
          <w:lang w:val="en-US"/>
        </w:rPr>
        <w:t>e. Insert commands for table band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`band` (`bandID`,`bandName`) VALUES (901,'Led Zeppelin');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`band` (`bandID`,`bandName`) VALUES (902,'Backstreet Boys');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`band` (`bandID`,`bandName`) VALUES (903,'Piano Guys');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`band` (`bandID`,`bandName`) VALUES (904,'Eagles');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`band` (`bandID`,`bandName`) VALUES (905,'Redemption');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`band` (`bandID`,`bandName`) VALUES (906,'Disturbed');</w:t>
      </w:r>
    </w:p>
    <w:p>
      <w:pPr>
        <w:spacing w:before="0" w:after="160" w:line="360" w:lineRule="auto"/>
        <w:jc w:val="left"/>
        <w:rPr>
          <w:sz w:val="24"/>
          <w:szCs w:val="24"/>
          <w:u w:val="single" w:color="auto"/>
          <w:lang w:val="en-US"/>
        </w:rPr>
      </w:pPr>
    </w:p>
    <w:p>
      <w:pPr>
        <w:spacing w:before="0" w:after="160" w:line="360" w:lineRule="auto"/>
        <w:jc w:val="left"/>
        <w:rPr>
          <w:sz w:val="24"/>
          <w:szCs w:val="24"/>
          <w:u w:val="single" w:color="auto"/>
          <w:lang w:val="en-US"/>
        </w:rPr>
      </w:pPr>
      <w:r>
        <w:rPr>
          <w:sz w:val="24"/>
          <w:szCs w:val="24"/>
          <w:u w:val="single" w:color="auto"/>
          <w:lang w:val="en-US"/>
        </w:rPr>
        <w:t>Above table populated with sample data: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* FROM music.band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</w:rPr>
      </w:pPr>
    </w:p>
    <w:p>
      <w:pPr>
        <w:spacing w:before="0" w:after="160" w:line="360" w:lineRule="auto"/>
        <w:jc w:val="left"/>
        <w:rPr>
          <w:rFonts w:hint="default"/>
        </w:rPr>
      </w:pPr>
      <w:r>
        <w:rPr>
          <w:rFonts w:ascii="Calibri" w:hAnsi="Calibri" w:eastAsia="SimSun" w:cs="Calibri"/>
          <w:color w:val="000000"/>
          <w:kern w:val="2"/>
          <w:sz w:val="21"/>
          <w:szCs w:val="22"/>
          <w:u w:val="none"/>
          <w:lang w:val="en-US" w:eastAsia="zh-CN" w:bidi="ar-SA"/>
        </w:rPr>
        <w:pict>
          <v:shape id="Picture 6" o:spid="_x0000_s1031" type="#_x0000_t75" style="height:154.7pt;width:154.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u w:val="single" w:color="auto"/>
          <w:lang w:val="en-US"/>
        </w:rPr>
      </w:pPr>
    </w:p>
    <w:p>
      <w:pPr>
        <w:spacing w:before="0" w:after="160" w:line="360" w:lineRule="auto"/>
        <w:jc w:val="left"/>
        <w:rPr>
          <w:rFonts w:hint="default"/>
          <w:sz w:val="24"/>
          <w:szCs w:val="24"/>
          <w:u w:val="single" w:color="auto"/>
          <w:lang w:val="en-US"/>
        </w:rPr>
      </w:pPr>
    </w:p>
    <w:p>
      <w:pPr>
        <w:spacing w:before="0" w:after="160" w:line="360" w:lineRule="auto"/>
        <w:jc w:val="left"/>
        <w:rPr>
          <w:rFonts w:hint="default"/>
          <w:sz w:val="24"/>
          <w:szCs w:val="24"/>
          <w:u w:val="single" w:color="auto"/>
          <w:lang w:val="en-US"/>
        </w:rPr>
      </w:pPr>
    </w:p>
    <w:p>
      <w:pPr>
        <w:spacing w:before="0" w:after="160" w:line="360" w:lineRule="auto"/>
        <w:jc w:val="left"/>
        <w:rPr>
          <w:rFonts w:hint="default"/>
          <w:sz w:val="24"/>
          <w:szCs w:val="24"/>
          <w:u w:val="single" w:color="auto"/>
          <w:lang w:val="en-US"/>
        </w:rPr>
      </w:pPr>
    </w:p>
    <w:p>
      <w:pPr>
        <w:spacing w:before="0" w:after="160" w:line="360" w:lineRule="auto"/>
        <w:jc w:val="left"/>
        <w:rPr>
          <w:rFonts w:hint="default"/>
          <w:sz w:val="24"/>
          <w:szCs w:val="24"/>
          <w:u w:val="single" w:color="auto"/>
          <w:lang w:val="en-US"/>
        </w:rPr>
      </w:pPr>
    </w:p>
    <w:p>
      <w:pPr>
        <w:spacing w:before="0" w:after="160" w:line="360" w:lineRule="auto"/>
        <w:jc w:val="left"/>
        <w:rPr>
          <w:rFonts w:hint="default"/>
          <w:sz w:val="24"/>
          <w:szCs w:val="24"/>
          <w:u w:val="single" w:color="auto"/>
          <w:lang w:val="en-US"/>
        </w:rPr>
      </w:pPr>
      <w:r>
        <w:rPr>
          <w:rFonts w:hint="default"/>
          <w:sz w:val="24"/>
          <w:szCs w:val="24"/>
          <w:u w:val="single" w:color="auto"/>
          <w:lang w:val="en-US"/>
        </w:rPr>
        <w:t>f.  Insert commands for table bandmembers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(901,801);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(901,802);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(901,803);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(902,804);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(902,805);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(903,807);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(903,808);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(903,809);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(904,813);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(904,814);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(904,815);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(904,816);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(905,819);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(905,820);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(905,821);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(905,822);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(906,827);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(906,828);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(906,829);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`bandmembers` (`bandID`,`artistID`) VALUES (906,830);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u w:val="single" w:color="auto"/>
          <w:lang w:val="en-US"/>
        </w:rPr>
      </w:pPr>
    </w:p>
    <w:p>
      <w:pPr>
        <w:spacing w:before="0" w:after="160" w:line="360" w:lineRule="auto"/>
        <w:jc w:val="left"/>
        <w:rPr>
          <w:rFonts w:hint="default"/>
          <w:sz w:val="24"/>
          <w:szCs w:val="24"/>
          <w:u w:val="single" w:color="auto"/>
          <w:lang w:val="en-US"/>
        </w:rPr>
      </w:pPr>
      <w:r>
        <w:rPr>
          <w:rFonts w:hint="default"/>
          <w:sz w:val="24"/>
          <w:szCs w:val="24"/>
          <w:u w:val="single" w:color="auto"/>
          <w:lang w:val="en-US"/>
        </w:rPr>
        <w:t>Above table populated with sample data: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u w:val="single" w:color="auto"/>
          <w:lang w:val="en-US"/>
        </w:rPr>
      </w:pPr>
      <w:r>
        <w:rPr>
          <w:rFonts w:hint="default"/>
          <w:sz w:val="24"/>
          <w:szCs w:val="24"/>
          <w:lang w:val="en-US"/>
        </w:rPr>
        <w:t>SELECT * FROM music.bandmembers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u w:val="single" w:color="auto"/>
          <w:lang w:val="en-US"/>
        </w:rPr>
      </w:pPr>
      <w:r>
        <w:rPr>
          <w:rFonts w:ascii="Calibri" w:hAnsi="Calibri" w:eastAsia="SimSun" w:cs="Calibri"/>
          <w:color w:val="000000"/>
          <w:kern w:val="2"/>
          <w:sz w:val="21"/>
          <w:szCs w:val="22"/>
          <w:u w:val="none"/>
          <w:lang w:val="en-US" w:eastAsia="zh-CN" w:bidi="ar-SA"/>
        </w:rPr>
        <w:pict>
          <v:shape id="Picture 7" o:spid="_x0000_s1032" type="#_x0000_t75" style="height:380.8pt;width:94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160" w:line="360" w:lineRule="auto"/>
        <w:jc w:val="left"/>
      </w:pPr>
    </w:p>
    <w:p>
      <w:pPr>
        <w:spacing w:before="0" w:after="160" w:line="360" w:lineRule="auto"/>
        <w:jc w:val="left"/>
        <w:rPr>
          <w:sz w:val="24"/>
          <w:szCs w:val="24"/>
          <w:u w:val="single" w:color="auto"/>
          <w:lang w:val="en-US"/>
        </w:rPr>
      </w:pPr>
      <w:r>
        <w:rPr>
          <w:sz w:val="24"/>
          <w:szCs w:val="24"/>
          <w:u w:val="single" w:color="auto"/>
          <w:lang w:val="en-US"/>
        </w:rPr>
        <w:t>g. Insert commands for table genre: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(1001,'Rock');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(1001,'Classical');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(1002,'Pop');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(1002,'Rock');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(1003,'Pop');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(1004,'Classical');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(1005,'Pop');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(1006,'Rock');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(1006,'Classical');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(1007,'Jazz');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(1008,'Classical');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(1009,'Rock');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(1010,'Metal');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(1011,'Pop');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(1011,'Classical');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(1012,'Classical');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(1013,'Rock');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(1013,'Country');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(1014,'Metal');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(1015,'Techno');</w:t>
      </w:r>
    </w:p>
    <w:p>
      <w:pPr>
        <w:spacing w:before="0" w:after="160" w:line="36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`genre` (`albumID`,`albumgenre`) VALUES (1016,'Techno');</w:t>
      </w:r>
    </w:p>
    <w:p>
      <w:pPr>
        <w:spacing w:before="0" w:after="160" w:line="360" w:lineRule="auto"/>
        <w:jc w:val="left"/>
        <w:rPr>
          <w:sz w:val="24"/>
          <w:szCs w:val="24"/>
          <w:lang w:val="en-US"/>
        </w:rPr>
      </w:pPr>
    </w:p>
    <w:p>
      <w:pPr>
        <w:spacing w:line="360" w:lineRule="auto"/>
        <w:jc w:val="left"/>
        <w:rPr>
          <w:sz w:val="24"/>
          <w:szCs w:val="24"/>
          <w:u w:val="single" w:color="auto"/>
          <w:lang w:val="en-US"/>
        </w:rPr>
      </w:pPr>
      <w:r>
        <w:rPr>
          <w:sz w:val="24"/>
          <w:szCs w:val="24"/>
          <w:u w:val="single" w:color="auto"/>
          <w:lang w:val="en-US"/>
        </w:rPr>
        <w:t>Above table populated with sample data</w:t>
      </w:r>
    </w:p>
    <w:p>
      <w:pPr>
        <w:spacing w:line="360" w:lineRule="auto"/>
        <w:jc w:val="left"/>
        <w:rPr>
          <w:sz w:val="24"/>
          <w:szCs w:val="24"/>
          <w:u w:val="single" w:color="auto"/>
          <w:lang w:val="en-US"/>
        </w:rPr>
      </w:pPr>
    </w:p>
    <w:p>
      <w:pPr>
        <w:spacing w:line="360" w:lineRule="auto"/>
        <w:jc w:val="left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music.genre</w:t>
      </w:r>
    </w:p>
    <w:p>
      <w:pPr>
        <w:spacing w:before="0" w:after="160" w:line="360" w:lineRule="auto"/>
        <w:jc w:val="left"/>
      </w:pPr>
      <w:r>
        <w:rPr>
          <w:rFonts w:ascii="Calibri" w:hAnsi="Calibri" w:eastAsia="SimSun" w:cs="Calibri"/>
          <w:color w:val="000000"/>
          <w:kern w:val="2"/>
          <w:sz w:val="21"/>
          <w:szCs w:val="22"/>
          <w:u w:val="none"/>
          <w:lang w:val="en-US" w:eastAsia="zh-CN" w:bidi="ar-SA"/>
        </w:rPr>
        <w:pict>
          <v:shape id="Picture 8" o:spid="_x0000_s1033" type="#_x0000_t75" style="height:438.8pt;width:125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0" w:after="160" w:line="360" w:lineRule="auto"/>
        <w:ind w:left="720" w:firstLine="0"/>
        <w:jc w:val="left"/>
      </w:pPr>
    </w:p>
    <w:p>
      <w:pPr>
        <w:spacing w:line="360" w:lineRule="auto"/>
        <w:jc w:val="left"/>
        <w:rPr>
          <w:b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b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b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b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b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b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b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 Seperate list of constraints:</w:t>
      </w:r>
    </w:p>
    <w:p>
      <w:pPr>
        <w:spacing w:line="360" w:lineRule="auto"/>
        <w:jc w:val="left"/>
        <w:rPr>
          <w:b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ON DELETE CASCADE</w:t>
      </w:r>
    </w:p>
    <w:p>
      <w:pPr>
        <w:spacing w:line="360" w:lineRule="auto"/>
        <w:ind w:firstLine="7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albumID in albumcollection</w:t>
      </w:r>
    </w:p>
    <w:p>
      <w:pPr>
        <w:spacing w:line="360" w:lineRule="auto"/>
        <w:ind w:firstLine="7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albumID in genre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ON DELETE SET NULL</w:t>
      </w:r>
    </w:p>
    <w:p>
      <w:pPr>
        <w:spacing w:line="360" w:lineRule="auto"/>
        <w:ind w:firstLine="7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albumID in artistcollection</w:t>
      </w:r>
    </w:p>
    <w:p>
      <w:pPr>
        <w:spacing w:line="360" w:lineRule="auto"/>
        <w:jc w:val="left"/>
        <w:rPr>
          <w:b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b/>
          <w:bCs/>
          <w:sz w:val="24"/>
          <w:szCs w:val="24"/>
          <w:lang w:val="en-US"/>
        </w:rPr>
      </w:pPr>
    </w:p>
    <w:p>
      <w:pPr>
        <w:spacing w:line="360" w:lineRule="auto"/>
        <w:jc w:val="lef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C.  Initial state of database.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Initial state of the database </w:t>
      </w:r>
    </w:p>
    <w:p>
      <w:pPr>
        <w:spacing w:before="0" w:after="160" w:line="360" w:lineRule="auto"/>
        <w:jc w:val="left"/>
      </w:pPr>
    </w:p>
    <w:p>
      <w:pPr>
        <w:spacing w:line="360" w:lineRule="auto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Explanation:</w:t>
      </w:r>
    </w:p>
    <w:p>
      <w:pPr>
        <w:spacing w:line="360" w:lineRule="auto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4186048">
    <w:nsid w:val="561487C0"/>
    <w:multiLevelType w:val="singleLevel"/>
    <w:tmpl w:val="561487C0"/>
    <w:lvl w:ilvl="0" w:tentative="1">
      <w:start w:val="2"/>
      <w:numFmt w:val="decimal"/>
      <w:suff w:val="space"/>
      <w:lvlText w:val="%1."/>
      <w:lvlJc w:val="left"/>
    </w:lvl>
  </w:abstractNum>
  <w:num w:numId="1">
    <w:abstractNumId w:val="14441860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3F977FF"/>
    <w:rsid w:val="035F5516"/>
    <w:rsid w:val="13DE7224"/>
    <w:rsid w:val="14DB4F49"/>
    <w:rsid w:val="155E1C9F"/>
    <w:rsid w:val="17026ACC"/>
    <w:rsid w:val="176645F2"/>
    <w:rsid w:val="26916953"/>
    <w:rsid w:val="2ADB3DDF"/>
    <w:rsid w:val="2C006140"/>
    <w:rsid w:val="2CC35E7E"/>
    <w:rsid w:val="381E6620"/>
    <w:rsid w:val="39A828A4"/>
    <w:rsid w:val="3B95464E"/>
    <w:rsid w:val="3D0F3EBA"/>
    <w:rsid w:val="3E1F3CF7"/>
    <w:rsid w:val="3E860224"/>
    <w:rsid w:val="3EC5358C"/>
    <w:rsid w:val="4395506D"/>
    <w:rsid w:val="4C8B2B22"/>
    <w:rsid w:val="4F396F09"/>
    <w:rsid w:val="51B30516"/>
    <w:rsid w:val="54140080"/>
    <w:rsid w:val="566E6F5B"/>
    <w:rsid w:val="56956E1A"/>
    <w:rsid w:val="58774DB2"/>
    <w:rsid w:val="5A5E13CF"/>
    <w:rsid w:val="5DC21A60"/>
    <w:rsid w:val="5E6D40F8"/>
    <w:rsid w:val="5E82081A"/>
    <w:rsid w:val="5FAC7002"/>
    <w:rsid w:val="5FF73BFE"/>
    <w:rsid w:val="61D95419"/>
    <w:rsid w:val="63A7308B"/>
    <w:rsid w:val="655F01DD"/>
    <w:rsid w:val="673448E0"/>
    <w:rsid w:val="69AF5EEE"/>
    <w:rsid w:val="6A6C53A8"/>
    <w:rsid w:val="6B1348BC"/>
    <w:rsid w:val="6ECA36D3"/>
    <w:rsid w:val="70B544F8"/>
    <w:rsid w:val="71435060"/>
    <w:rsid w:val="719A7C6D"/>
    <w:rsid w:val="73730B78"/>
    <w:rsid w:val="73F977FF"/>
    <w:rsid w:val="78CD47BD"/>
    <w:rsid w:val="7F45445C"/>
    <w:rsid w:val="7F7571A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Calibri" w:hAnsi="Calibri" w:eastAsia="SimSun" w:cs="Calibri"/>
      <w:color w:val="000000"/>
      <w:kern w:val="2"/>
      <w:sz w:val="21"/>
      <w:szCs w:val="22"/>
      <w:u w:val="none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Office_9.1.0.5050_{F1E327BC-269C-435d-A152-05C5408002CA}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2015-10-07T02:24:00Z</dcterms:created>
  <dcterms:modified xsi:type="dcterms:W3CDTF">2015-10-07T02:48:13Z</dcterms:modified>
  <dc:title>TASK 3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1033-9.1.0.5050</vt:lpwstr>
  </property>
</Properties>
</file>